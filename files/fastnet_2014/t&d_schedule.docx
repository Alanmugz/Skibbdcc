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5D7" w:rsidRDefault="006165D7">
      <w:pPr>
        <w:rPr>
          <w:rFonts w:ascii="Arial" w:hAnsi="Arial" w:cs="Arial"/>
          <w:b/>
          <w:bCs/>
          <w:iCs/>
        </w:rPr>
      </w:pPr>
      <w:r w:rsidRPr="00CA08B2">
        <w:rPr>
          <w:rFonts w:ascii="Arial" w:hAnsi="Arial" w:cs="Arial"/>
          <w:b/>
          <w:bCs/>
          <w:iCs/>
        </w:rPr>
        <w:object w:dxaOrig="7869" w:dyaOrig="11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69pt" o:ole="">
            <v:imagedata r:id="rId4" o:title=""/>
          </v:shape>
          <o:OLEObject Type="Embed" ProgID="Excel.Sheet.12" ShapeID="_x0000_i1025" DrawAspect="Content" ObjectID="_1444069636" r:id="rId5"/>
        </w:object>
      </w:r>
    </w:p>
    <w:p w:rsidR="006165D7" w:rsidRPr="00192F9D" w:rsidRDefault="006165D7">
      <w:pPr>
        <w:rPr>
          <w:rFonts w:ascii="Arial" w:hAnsi="Arial" w:cs="Arial"/>
          <w:b/>
          <w:bCs/>
          <w:iCs/>
        </w:rPr>
      </w:pPr>
    </w:p>
    <w:sectPr w:rsidR="006165D7" w:rsidRPr="00192F9D" w:rsidSect="00CE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F9D"/>
    <w:rsid w:val="00192F9D"/>
    <w:rsid w:val="00294514"/>
    <w:rsid w:val="00463E05"/>
    <w:rsid w:val="006165D7"/>
    <w:rsid w:val="00CA08B2"/>
    <w:rsid w:val="00CE5332"/>
    <w:rsid w:val="00E005E2"/>
    <w:rsid w:val="00E71C6E"/>
    <w:rsid w:val="00E9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332"/>
    <w:pPr>
      <w:spacing w:after="200" w:line="276" w:lineRule="auto"/>
    </w:pPr>
    <w:rPr>
      <w:lang w:val="en-GB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</Words>
  <Characters>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morgan</dc:creator>
  <cp:keywords/>
  <dc:description/>
  <cp:lastModifiedBy>User</cp:lastModifiedBy>
  <cp:revision>2</cp:revision>
  <dcterms:created xsi:type="dcterms:W3CDTF">2013-10-23T20:40:00Z</dcterms:created>
  <dcterms:modified xsi:type="dcterms:W3CDTF">2013-10-23T20:40:00Z</dcterms:modified>
</cp:coreProperties>
</file>