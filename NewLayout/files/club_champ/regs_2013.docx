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B3B" w:rsidRPr="00AE3E19" w:rsidRDefault="00A41B3B" w:rsidP="00AE3E19">
      <w:pPr>
        <w:jc w:val="center"/>
        <w:rPr>
          <w:b/>
          <w:sz w:val="36"/>
          <w:szCs w:val="36"/>
          <w:u w:val="single"/>
        </w:rPr>
      </w:pPr>
      <w:r>
        <w:rPr>
          <w:b/>
          <w:sz w:val="36"/>
          <w:szCs w:val="36"/>
          <w:u w:val="single"/>
        </w:rPr>
        <w:t>Carbery Plastics</w:t>
      </w:r>
      <w:r w:rsidRPr="00AE3E19">
        <w:rPr>
          <w:b/>
          <w:sz w:val="36"/>
          <w:szCs w:val="36"/>
          <w:u w:val="single"/>
        </w:rPr>
        <w:t>/Skibbereen and District Car Cl</w:t>
      </w:r>
      <w:r>
        <w:rPr>
          <w:b/>
          <w:sz w:val="36"/>
          <w:szCs w:val="36"/>
          <w:u w:val="single"/>
        </w:rPr>
        <w:t>ub Championship Regulations 2013</w:t>
      </w:r>
    </w:p>
    <w:p w:rsidR="00A41B3B" w:rsidRPr="00627CE4" w:rsidRDefault="00A41B3B" w:rsidP="00757C65">
      <w:pPr>
        <w:pStyle w:val="ListParagraph"/>
        <w:numPr>
          <w:ilvl w:val="0"/>
          <w:numId w:val="1"/>
        </w:numPr>
        <w:rPr>
          <w:b/>
          <w:i/>
          <w:sz w:val="28"/>
          <w:szCs w:val="28"/>
        </w:rPr>
      </w:pPr>
      <w:r w:rsidRPr="00627CE4">
        <w:rPr>
          <w:b/>
          <w:i/>
          <w:sz w:val="28"/>
          <w:szCs w:val="28"/>
        </w:rPr>
        <w:t>Organisiation</w:t>
      </w:r>
    </w:p>
    <w:p w:rsidR="00A41B3B" w:rsidRDefault="00A41B3B" w:rsidP="00757C65">
      <w:pPr>
        <w:ind w:left="360"/>
      </w:pPr>
      <w:r>
        <w:t>Skibbereen and District Car Club 2002 Ltd., trading as Skibbereen and District Car Club, are promoting the championship.</w:t>
      </w:r>
    </w:p>
    <w:p w:rsidR="00A41B3B" w:rsidRPr="00627CE4" w:rsidRDefault="00A41B3B" w:rsidP="00757C65">
      <w:pPr>
        <w:pStyle w:val="ListParagraph"/>
        <w:numPr>
          <w:ilvl w:val="0"/>
          <w:numId w:val="1"/>
        </w:numPr>
        <w:rPr>
          <w:b/>
          <w:i/>
          <w:sz w:val="28"/>
          <w:szCs w:val="28"/>
        </w:rPr>
      </w:pPr>
      <w:r w:rsidRPr="00627CE4">
        <w:rPr>
          <w:b/>
          <w:i/>
          <w:sz w:val="28"/>
          <w:szCs w:val="28"/>
        </w:rPr>
        <w:t>Eligibility and Classification</w:t>
      </w:r>
    </w:p>
    <w:p w:rsidR="00A41B3B" w:rsidRDefault="00A41B3B" w:rsidP="00757C65">
      <w:pPr>
        <w:ind w:left="360"/>
      </w:pPr>
      <w:r>
        <w:t>The championship will be confined to members of SDCC who are fully paid up members prior to the event on which they wish to score points on.</w:t>
      </w:r>
    </w:p>
    <w:p w:rsidR="00A41B3B" w:rsidRDefault="00A41B3B" w:rsidP="00757C65">
      <w:pPr>
        <w:ind w:left="360"/>
      </w:pPr>
      <w:r>
        <w:t>The interpretation of these rules in case of any doubt shall rest with the registrar of the championship in consultation where necessary with the committee of SDCC.</w:t>
      </w:r>
    </w:p>
    <w:p w:rsidR="00A41B3B" w:rsidRDefault="00A41B3B" w:rsidP="00757C65">
      <w:pPr>
        <w:ind w:left="360"/>
      </w:pPr>
      <w:r>
        <w:t>All enquires should be directed to the championship registrar:</w:t>
      </w:r>
    </w:p>
    <w:p w:rsidR="00A41B3B" w:rsidRDefault="00A41B3B" w:rsidP="00757C65">
      <w:pPr>
        <w:ind w:left="360"/>
      </w:pPr>
    </w:p>
    <w:p w:rsidR="00A41B3B" w:rsidRDefault="00A41B3B" w:rsidP="00757C65">
      <w:pPr>
        <w:ind w:left="360"/>
      </w:pPr>
      <w:r>
        <w:t>The championship will be divided into Drivers and Navigators sections.</w:t>
      </w:r>
    </w:p>
    <w:p w:rsidR="00A41B3B" w:rsidRDefault="00A41B3B" w:rsidP="00757C65">
      <w:pPr>
        <w:ind w:left="360"/>
      </w:pPr>
      <w:r>
        <w:t>The drivers section will consist of the following events:</w:t>
      </w:r>
    </w:p>
    <w:p w:rsidR="00A41B3B" w:rsidRDefault="00A41B3B" w:rsidP="00757C65">
      <w:pPr>
        <w:pStyle w:val="ListParagraph"/>
        <w:numPr>
          <w:ilvl w:val="0"/>
          <w:numId w:val="2"/>
        </w:numPr>
      </w:pPr>
      <w:r>
        <w:t>1000 Shakes night nav</w:t>
      </w:r>
      <w:r>
        <w:tab/>
      </w:r>
      <w:r>
        <w:tab/>
        <w:t>19/20 Jan 2013</w:t>
      </w:r>
    </w:p>
    <w:p w:rsidR="00A41B3B" w:rsidRDefault="00A41B3B" w:rsidP="00757C65">
      <w:pPr>
        <w:pStyle w:val="ListParagraph"/>
        <w:numPr>
          <w:ilvl w:val="0"/>
          <w:numId w:val="2"/>
        </w:numPr>
      </w:pPr>
      <w:r>
        <w:t>100 Isles night nav</w:t>
      </w:r>
      <w:r>
        <w:tab/>
      </w:r>
      <w:r>
        <w:tab/>
        <w:t>2/3 Feb 2013</w:t>
      </w:r>
    </w:p>
    <w:p w:rsidR="00A41B3B" w:rsidRDefault="00A41B3B" w:rsidP="00757C65">
      <w:pPr>
        <w:pStyle w:val="ListParagraph"/>
        <w:numPr>
          <w:ilvl w:val="0"/>
          <w:numId w:val="2"/>
        </w:numPr>
      </w:pPr>
      <w:r>
        <w:t>Autocross (gravel)</w:t>
      </w:r>
      <w:r>
        <w:tab/>
      </w:r>
      <w:r>
        <w:tab/>
        <w:t>17 Feb 2013</w:t>
      </w:r>
    </w:p>
    <w:p w:rsidR="00A41B3B" w:rsidRDefault="00A41B3B" w:rsidP="00757C65">
      <w:pPr>
        <w:pStyle w:val="ListParagraph"/>
        <w:numPr>
          <w:ilvl w:val="0"/>
          <w:numId w:val="2"/>
        </w:numPr>
      </w:pPr>
      <w:r>
        <w:t>West Cork Rally (main field)</w:t>
      </w:r>
      <w:r>
        <w:tab/>
        <w:t>16 Mar 2013</w:t>
      </w:r>
    </w:p>
    <w:p w:rsidR="00A41B3B" w:rsidRDefault="00A41B3B" w:rsidP="006F2E0E">
      <w:pPr>
        <w:pStyle w:val="ListParagraph"/>
        <w:numPr>
          <w:ilvl w:val="0"/>
          <w:numId w:val="2"/>
        </w:numPr>
      </w:pPr>
      <w:r>
        <w:t>West Cork Rally (main field)</w:t>
      </w:r>
      <w:r>
        <w:tab/>
        <w:t>17 Mar 2013</w:t>
      </w:r>
    </w:p>
    <w:p w:rsidR="00A41B3B" w:rsidRDefault="00A41B3B" w:rsidP="00757C65">
      <w:pPr>
        <w:pStyle w:val="ListParagraph"/>
        <w:numPr>
          <w:ilvl w:val="0"/>
          <w:numId w:val="2"/>
        </w:numPr>
      </w:pPr>
      <w:r>
        <w:t>West Cork Rally (junior)</w:t>
      </w:r>
      <w:r>
        <w:tab/>
      </w:r>
      <w:r>
        <w:tab/>
        <w:t>16/17 Mar 2013</w:t>
      </w:r>
    </w:p>
    <w:p w:rsidR="00A41B3B" w:rsidRDefault="00A41B3B" w:rsidP="00757C65">
      <w:pPr>
        <w:pStyle w:val="ListParagraph"/>
        <w:numPr>
          <w:ilvl w:val="0"/>
          <w:numId w:val="2"/>
        </w:numPr>
      </w:pPr>
      <w:r>
        <w:t>West Cork Rally (historic)</w:t>
      </w:r>
      <w:r>
        <w:tab/>
        <w:t>16/17 Mar 2013</w:t>
      </w:r>
    </w:p>
    <w:p w:rsidR="00A41B3B" w:rsidRDefault="00A41B3B" w:rsidP="00757C65">
      <w:pPr>
        <w:pStyle w:val="ListParagraph"/>
        <w:numPr>
          <w:ilvl w:val="0"/>
          <w:numId w:val="2"/>
        </w:numPr>
      </w:pPr>
      <w:r>
        <w:t>Autotest</w:t>
      </w:r>
      <w:r>
        <w:tab/>
      </w:r>
      <w:r>
        <w:tab/>
      </w:r>
      <w:r>
        <w:tab/>
        <w:t>25 May 2013</w:t>
      </w:r>
    </w:p>
    <w:p w:rsidR="00A41B3B" w:rsidRDefault="00A41B3B" w:rsidP="00757C65">
      <w:pPr>
        <w:pStyle w:val="ListParagraph"/>
        <w:numPr>
          <w:ilvl w:val="0"/>
          <w:numId w:val="2"/>
        </w:numPr>
      </w:pPr>
      <w:r>
        <w:t>Autotest</w:t>
      </w:r>
      <w:r>
        <w:tab/>
      </w:r>
      <w:r>
        <w:tab/>
      </w:r>
      <w:r>
        <w:tab/>
        <w:t>26 May 2013</w:t>
      </w:r>
    </w:p>
    <w:p w:rsidR="00A41B3B" w:rsidRDefault="00A41B3B" w:rsidP="00757C65">
      <w:pPr>
        <w:pStyle w:val="ListParagraph"/>
        <w:numPr>
          <w:ilvl w:val="0"/>
          <w:numId w:val="2"/>
        </w:numPr>
      </w:pPr>
      <w:r>
        <w:t>Autocross Gravel)</w:t>
      </w:r>
      <w:r>
        <w:tab/>
      </w:r>
      <w:r>
        <w:tab/>
        <w:t>30 June 2013</w:t>
      </w:r>
    </w:p>
    <w:p w:rsidR="00A41B3B" w:rsidRDefault="00A41B3B" w:rsidP="00757C65">
      <w:pPr>
        <w:pStyle w:val="ListParagraph"/>
        <w:numPr>
          <w:ilvl w:val="0"/>
          <w:numId w:val="2"/>
        </w:numPr>
      </w:pPr>
      <w:r>
        <w:t>Economy Run</w:t>
      </w:r>
      <w:r>
        <w:tab/>
      </w:r>
      <w:r>
        <w:tab/>
      </w:r>
      <w:r>
        <w:tab/>
        <w:t>14 July 2013</w:t>
      </w:r>
    </w:p>
    <w:p w:rsidR="00A41B3B" w:rsidRDefault="00A41B3B" w:rsidP="00757C65">
      <w:pPr>
        <w:pStyle w:val="ListParagraph"/>
        <w:numPr>
          <w:ilvl w:val="0"/>
          <w:numId w:val="2"/>
        </w:numPr>
      </w:pPr>
      <w:r>
        <w:t>Autotest</w:t>
      </w:r>
      <w:r>
        <w:tab/>
      </w:r>
      <w:r>
        <w:tab/>
      </w:r>
      <w:r>
        <w:tab/>
        <w:t>24 Aug 2013</w:t>
      </w:r>
    </w:p>
    <w:p w:rsidR="00A41B3B" w:rsidRDefault="00A41B3B" w:rsidP="00757C65">
      <w:pPr>
        <w:pStyle w:val="ListParagraph"/>
        <w:numPr>
          <w:ilvl w:val="0"/>
          <w:numId w:val="2"/>
        </w:numPr>
      </w:pPr>
      <w:r>
        <w:t>Autotest</w:t>
      </w:r>
      <w:r>
        <w:tab/>
      </w:r>
      <w:r>
        <w:tab/>
      </w:r>
      <w:r>
        <w:tab/>
        <w:t>25 Aug 2013</w:t>
      </w:r>
    </w:p>
    <w:p w:rsidR="00A41B3B" w:rsidRDefault="00A41B3B" w:rsidP="00757C65">
      <w:pPr>
        <w:pStyle w:val="ListParagraph"/>
        <w:numPr>
          <w:ilvl w:val="0"/>
          <w:numId w:val="2"/>
        </w:numPr>
      </w:pPr>
      <w:r>
        <w:t>Fastnet Rally (main Field)</w:t>
      </w:r>
      <w:r>
        <w:tab/>
        <w:t>27 Oct 2013</w:t>
      </w:r>
    </w:p>
    <w:p w:rsidR="00A41B3B" w:rsidRDefault="00A41B3B" w:rsidP="00757C65">
      <w:pPr>
        <w:pStyle w:val="ListParagraph"/>
        <w:numPr>
          <w:ilvl w:val="0"/>
          <w:numId w:val="2"/>
        </w:numPr>
      </w:pPr>
      <w:r>
        <w:t>Fastnet Rally (junior)</w:t>
      </w:r>
      <w:r>
        <w:tab/>
      </w:r>
      <w:r>
        <w:tab/>
        <w:t>27 Oct 2013</w:t>
      </w:r>
    </w:p>
    <w:p w:rsidR="00A41B3B" w:rsidRDefault="00A41B3B" w:rsidP="00757C65">
      <w:pPr>
        <w:pStyle w:val="ListParagraph"/>
        <w:numPr>
          <w:ilvl w:val="0"/>
          <w:numId w:val="2"/>
        </w:numPr>
      </w:pPr>
      <w:r>
        <w:t>Fastnet Rally (historic)</w:t>
      </w:r>
      <w:r>
        <w:tab/>
      </w:r>
      <w:r>
        <w:tab/>
        <w:t>27 Oct 2013</w:t>
      </w:r>
    </w:p>
    <w:p w:rsidR="00A41B3B" w:rsidRDefault="00A41B3B" w:rsidP="00757C65">
      <w:pPr>
        <w:pStyle w:val="ListParagraph"/>
        <w:numPr>
          <w:ilvl w:val="0"/>
          <w:numId w:val="2"/>
        </w:numPr>
      </w:pPr>
      <w:r>
        <w:t>Startrek night nav</w:t>
      </w:r>
      <w:r>
        <w:tab/>
      </w:r>
      <w:r>
        <w:tab/>
        <w:t>2/3  Nov 2013</w:t>
      </w:r>
    </w:p>
    <w:p w:rsidR="00A41B3B" w:rsidRDefault="00A41B3B" w:rsidP="00757C65">
      <w:pPr>
        <w:pStyle w:val="ListParagraph"/>
        <w:numPr>
          <w:ilvl w:val="0"/>
          <w:numId w:val="2"/>
        </w:numPr>
      </w:pPr>
      <w:r>
        <w:t>Carbery night nav</w:t>
      </w:r>
      <w:r>
        <w:tab/>
      </w:r>
      <w:r>
        <w:tab/>
        <w:t>7/8 Dec 2013</w:t>
      </w:r>
    </w:p>
    <w:p w:rsidR="00A41B3B" w:rsidRDefault="00A41B3B" w:rsidP="00757C65">
      <w:pPr>
        <w:ind w:left="360"/>
      </w:pPr>
      <w:r>
        <w:t>The Navigators section will consist of events: 1,2,4,5,6,7,11,14,15,16,17,18</w:t>
      </w:r>
    </w:p>
    <w:p w:rsidR="00A41B3B" w:rsidRDefault="00A41B3B" w:rsidP="00757C65">
      <w:pPr>
        <w:ind w:left="360"/>
      </w:pPr>
      <w:r>
        <w:t>Drivers may count their best 8 rounds.</w:t>
      </w:r>
    </w:p>
    <w:p w:rsidR="00A41B3B" w:rsidRDefault="00A41B3B" w:rsidP="00757C65">
      <w:pPr>
        <w:ind w:left="360"/>
      </w:pPr>
      <w:r>
        <w:t>Navigators may count their best 4 rounds.</w:t>
      </w:r>
    </w:p>
    <w:p w:rsidR="00A41B3B" w:rsidRDefault="00A41B3B" w:rsidP="00757C65">
      <w:pPr>
        <w:ind w:left="360"/>
      </w:pPr>
      <w:r>
        <w:t>Substitution of events or alternation of dates will be at the discretion of the club, who reserve the right to cancel a round, accept a change of date, substitute a nominated event, or alter the number of events on which scores will count.</w:t>
      </w:r>
    </w:p>
    <w:p w:rsidR="00A41B3B" w:rsidRDefault="00A41B3B" w:rsidP="00757C65">
      <w:pPr>
        <w:ind w:left="360"/>
      </w:pPr>
      <w:r>
        <w:t>Competitors are automatically registered for the championship when they start an event provided that their membership is fully paid up.</w:t>
      </w:r>
    </w:p>
    <w:p w:rsidR="00A41B3B" w:rsidRDefault="00A41B3B" w:rsidP="00757C65">
      <w:pPr>
        <w:ind w:left="360"/>
      </w:pPr>
      <w:r>
        <w:t>COC’s/Assistant COC’s/Deputy COC’s who wish to register for points must be members of SDCC prior to the start of the event and nominate the class in which they wish to score points.</w:t>
      </w:r>
    </w:p>
    <w:p w:rsidR="00A41B3B" w:rsidRDefault="00A41B3B" w:rsidP="00757C65">
      <w:pPr>
        <w:ind w:left="360"/>
      </w:pPr>
      <w:r>
        <w:t>COC’s may score points on all rounds (only one Fastnet rally), Assistant COC’s may score points on rounds:1,2,4,5,10,13,14,17,18.  Deputy COC’s may score on rounds 4,5,14 only.</w:t>
      </w:r>
    </w:p>
    <w:p w:rsidR="00A41B3B" w:rsidRDefault="00A41B3B" w:rsidP="00757C65">
      <w:pPr>
        <w:ind w:left="360"/>
      </w:pPr>
      <w:r>
        <w:t>COC’s must submit final results to the registrar complete with cc’s of participating vehicles within 7 days of the competition.  Failure to comply with this will result in the loss of COC’s points, assistant/deputy COC points for that event. Competitors points will take priority over COC/Assistant COC/Deputy COC’s points in the final classification of the club/class championship.   Any club member may only score COC or Deputy COC or Assistant COC points once in the Motorsport Ireland calendar year.</w:t>
      </w:r>
    </w:p>
    <w:p w:rsidR="00A41B3B" w:rsidRPr="00627CE4" w:rsidRDefault="00A41B3B" w:rsidP="00757C65">
      <w:pPr>
        <w:pStyle w:val="ListParagraph"/>
        <w:numPr>
          <w:ilvl w:val="0"/>
          <w:numId w:val="1"/>
        </w:numPr>
        <w:rPr>
          <w:b/>
          <w:i/>
          <w:sz w:val="28"/>
          <w:szCs w:val="28"/>
        </w:rPr>
      </w:pPr>
      <w:r w:rsidRPr="00627CE4">
        <w:rPr>
          <w:b/>
          <w:i/>
          <w:sz w:val="28"/>
          <w:szCs w:val="28"/>
        </w:rPr>
        <w:t>Classes</w:t>
      </w:r>
    </w:p>
    <w:p w:rsidR="00A41B3B" w:rsidRDefault="00A41B3B" w:rsidP="00757C65">
      <w:pPr>
        <w:ind w:left="360"/>
      </w:pPr>
      <w:r>
        <w:t>Class 1</w:t>
      </w:r>
      <w:r>
        <w:tab/>
      </w:r>
      <w:r>
        <w:tab/>
        <w:t>All cars up to 1450cc</w:t>
      </w:r>
    </w:p>
    <w:p w:rsidR="00A41B3B" w:rsidRDefault="00A41B3B" w:rsidP="00757C65">
      <w:pPr>
        <w:ind w:left="360"/>
      </w:pPr>
      <w:r>
        <w:t>Class 2</w:t>
      </w:r>
      <w:r>
        <w:tab/>
      </w:r>
      <w:r>
        <w:tab/>
        <w:t>All cars from1451cc to 1650cc</w:t>
      </w:r>
    </w:p>
    <w:p w:rsidR="00A41B3B" w:rsidRDefault="00A41B3B" w:rsidP="009E4407">
      <w:pPr>
        <w:ind w:left="360"/>
      </w:pPr>
      <w:r>
        <w:t>Class 3</w:t>
      </w:r>
      <w:r>
        <w:tab/>
      </w:r>
      <w:r>
        <w:tab/>
        <w:t>All cars over 1651cc</w:t>
      </w:r>
    </w:p>
    <w:p w:rsidR="00A41B3B" w:rsidRPr="00627CE4" w:rsidRDefault="00A41B3B" w:rsidP="00757C65">
      <w:pPr>
        <w:pStyle w:val="ListParagraph"/>
        <w:numPr>
          <w:ilvl w:val="0"/>
          <w:numId w:val="1"/>
        </w:numPr>
        <w:rPr>
          <w:b/>
          <w:i/>
          <w:sz w:val="28"/>
          <w:szCs w:val="28"/>
        </w:rPr>
      </w:pPr>
      <w:r w:rsidRPr="00627CE4">
        <w:rPr>
          <w:b/>
          <w:i/>
          <w:sz w:val="28"/>
          <w:szCs w:val="28"/>
        </w:rPr>
        <w:t>Scoring System</w:t>
      </w:r>
    </w:p>
    <w:p w:rsidR="00A41B3B" w:rsidRDefault="00A41B3B" w:rsidP="00757C65">
      <w:pPr>
        <w:ind w:left="360"/>
      </w:pPr>
      <w:r>
        <w:t>15 points will be awarded to the competitor putting up the best overall performance in each event, with 13 points going to the competitor putting up the second best overall performance, with one point less going to the competitors in each successive place, down to fourteenth place.</w:t>
      </w:r>
    </w:p>
    <w:p w:rsidR="00A41B3B" w:rsidRDefault="00A41B3B" w:rsidP="00757C65">
      <w:pPr>
        <w:ind w:left="360"/>
      </w:pPr>
      <w:r>
        <w:t>First overall 15 points</w:t>
      </w:r>
    </w:p>
    <w:p w:rsidR="00A41B3B" w:rsidRDefault="00A41B3B" w:rsidP="00757C65">
      <w:pPr>
        <w:ind w:left="360"/>
      </w:pPr>
      <w:r>
        <w:t xml:space="preserve">Second overall 13 points </w:t>
      </w:r>
    </w:p>
    <w:p w:rsidR="00A41B3B" w:rsidRDefault="00A41B3B" w:rsidP="00757C65">
      <w:pPr>
        <w:ind w:left="360"/>
      </w:pPr>
      <w:r>
        <w:t>Third overall 12 points</w:t>
      </w:r>
    </w:p>
    <w:p w:rsidR="00A41B3B" w:rsidRDefault="00A41B3B" w:rsidP="00757C65">
      <w:pPr>
        <w:ind w:left="360"/>
      </w:pPr>
      <w:r>
        <w:t>Fourth overall 11 points</w:t>
      </w:r>
    </w:p>
    <w:p w:rsidR="00A41B3B" w:rsidRDefault="00A41B3B" w:rsidP="00757C65">
      <w:pPr>
        <w:ind w:left="360"/>
      </w:pPr>
      <w:r>
        <w:t>Fifth overall 10 points etc....</w:t>
      </w:r>
    </w:p>
    <w:p w:rsidR="00A41B3B" w:rsidRDefault="00A41B3B" w:rsidP="00757C65">
      <w:pPr>
        <w:ind w:left="360"/>
      </w:pPr>
      <w:r>
        <w:t>All competitors will gain one point for starting and one point for finishing a counting round, in addition to any points gained due to their overall performance, outlined above.</w:t>
      </w:r>
    </w:p>
    <w:p w:rsidR="00A41B3B" w:rsidRDefault="00A41B3B" w:rsidP="00757C65">
      <w:pPr>
        <w:ind w:left="360"/>
      </w:pPr>
      <w:r>
        <w:t>Each class will be marked separately, with the leading competitor in the class receiving ten points,  with eight points going to the second competitor and one point less going to each successive place down to ninth place.  Registered competitors who retire from an event will receive one point in their class for starting the event.</w:t>
      </w:r>
    </w:p>
    <w:p w:rsidR="00A41B3B" w:rsidRDefault="00A41B3B" w:rsidP="00757C65">
      <w:pPr>
        <w:ind w:left="360"/>
      </w:pPr>
    </w:p>
    <w:p w:rsidR="00A41B3B" w:rsidRDefault="00A41B3B" w:rsidP="00757C65">
      <w:pPr>
        <w:ind w:left="360"/>
      </w:pPr>
      <w:r>
        <w:t>A competitor may score 5 bonus points towards their overall or class score by marshalling on any 2 club events or 2 events from the following list:</w:t>
      </w:r>
    </w:p>
    <w:p w:rsidR="00A41B3B" w:rsidRDefault="00A41B3B" w:rsidP="00757C65">
      <w:pPr>
        <w:ind w:left="360"/>
      </w:pPr>
      <w:r>
        <w:t>Birr Stages rally, Moonraker Forestry rally, Circuit of Kerry rally, Circuit of Munster rally, Tipperary Forestry rally, Carrick-on-Suir Forestry rally, Rally of the Lakes, Ravens Rock rally, Imokilly Single Stage rally, Stonethrowers Rally, Cork Forestry rally, Clare Stages rally, Cork 20 rally, Kerry Mini Stages rally, Killarney Historic Stages rally.</w:t>
      </w:r>
    </w:p>
    <w:p w:rsidR="00A41B3B" w:rsidRDefault="00A41B3B" w:rsidP="00757C65">
      <w:pPr>
        <w:ind w:left="360"/>
      </w:pPr>
      <w:r>
        <w:t>The onus is on the competitor to provide evidence to the Championship Registrar that they have completed the 2 days of marshalling.</w:t>
      </w:r>
    </w:p>
    <w:p w:rsidR="00A41B3B" w:rsidRDefault="00A41B3B" w:rsidP="00B730E2"/>
    <w:p w:rsidR="00A41B3B" w:rsidRDefault="00A41B3B" w:rsidP="00757C65">
      <w:pPr>
        <w:ind w:left="360"/>
      </w:pPr>
      <w:r>
        <w:t>Only fully paid up members of SDCC may score championship points and all other finishers will be ignored for this purpose.</w:t>
      </w:r>
    </w:p>
    <w:p w:rsidR="00A41B3B" w:rsidRDefault="00A41B3B" w:rsidP="00757C65">
      <w:pPr>
        <w:ind w:left="360"/>
      </w:pPr>
      <w:r>
        <w:t>COC’s/Assistant COC’s/Deputy COC’s will receive the maximum 17 points in the overall classification and 10 points in their class, however competitors points will take priority in the event of a tie for an award.</w:t>
      </w:r>
    </w:p>
    <w:p w:rsidR="00A41B3B" w:rsidRDefault="00A41B3B" w:rsidP="00757C65">
      <w:pPr>
        <w:ind w:left="360"/>
      </w:pPr>
      <w:r>
        <w:t>Ties will be resolved in favour of the competitor  with the greatest number of wins, and failing this the greatest number of second places etc until the tie is resolved.  If further ties remain they will ultimately be decided on the basis of performance in the sequential order of events in the championship, starting at the first event.</w:t>
      </w:r>
    </w:p>
    <w:p w:rsidR="00A41B3B" w:rsidRDefault="00A41B3B" w:rsidP="00757C65">
      <w:pPr>
        <w:ind w:left="360"/>
      </w:pPr>
      <w:r>
        <w:t>Competitors will be classified according to the actual cc of their car.  Anyone making a false declaration will lose points for that event.</w:t>
      </w:r>
    </w:p>
    <w:p w:rsidR="00A41B3B" w:rsidRDefault="00A41B3B" w:rsidP="00757C65">
      <w:pPr>
        <w:ind w:left="360"/>
      </w:pPr>
      <w:r>
        <w:t>Diesel cars  taking part in the economy run do not qualify for club championship points.</w:t>
      </w:r>
    </w:p>
    <w:p w:rsidR="00A41B3B" w:rsidRPr="00627CE4" w:rsidRDefault="00A41B3B" w:rsidP="00FD1954">
      <w:pPr>
        <w:pStyle w:val="ListParagraph"/>
        <w:numPr>
          <w:ilvl w:val="0"/>
          <w:numId w:val="1"/>
        </w:numPr>
        <w:rPr>
          <w:b/>
          <w:i/>
          <w:sz w:val="28"/>
          <w:szCs w:val="28"/>
        </w:rPr>
      </w:pPr>
      <w:r w:rsidRPr="00D95AF2">
        <w:rPr>
          <w:b/>
          <w:i/>
          <w:sz w:val="28"/>
          <w:szCs w:val="28"/>
        </w:rPr>
        <w:t>Awards</w:t>
      </w:r>
    </w:p>
    <w:p w:rsidR="00A41B3B" w:rsidRDefault="00A41B3B" w:rsidP="00FD1954">
      <w:pPr>
        <w:ind w:firstLine="360"/>
      </w:pPr>
      <w:r>
        <w:t>First overall in both Drivers and Navigators will receive Trophies and a voucher for 100 Euro.</w:t>
      </w:r>
    </w:p>
    <w:p w:rsidR="00A41B3B" w:rsidRDefault="00A41B3B" w:rsidP="00FD1954">
      <w:pPr>
        <w:ind w:firstLine="360"/>
      </w:pPr>
      <w:r>
        <w:t>Second and Third overall will receive Trophies.</w:t>
      </w:r>
    </w:p>
    <w:p w:rsidR="00A41B3B" w:rsidRDefault="00A41B3B" w:rsidP="00FD1954">
      <w:pPr>
        <w:ind w:firstLine="360"/>
      </w:pPr>
      <w:r>
        <w:t>First, second and third in each class will receive trophies.</w:t>
      </w:r>
    </w:p>
    <w:p w:rsidR="00A41B3B" w:rsidRDefault="00A41B3B" w:rsidP="00FD1954">
      <w:pPr>
        <w:ind w:firstLine="360"/>
      </w:pPr>
      <w:r>
        <w:t>Overall winners are not eligible for class awards.</w:t>
      </w:r>
    </w:p>
    <w:p w:rsidR="00A41B3B" w:rsidRDefault="00A41B3B" w:rsidP="00FD1954">
      <w:pPr>
        <w:ind w:firstLine="360"/>
      </w:pPr>
      <w:r>
        <w:t>Each Driver may only receive one award and each Navigator may only receive one award.</w:t>
      </w:r>
    </w:p>
    <w:p w:rsidR="00A41B3B" w:rsidRPr="00D95AF2" w:rsidRDefault="00A41B3B" w:rsidP="00D95AF2">
      <w:pPr>
        <w:rPr>
          <w:b/>
          <w:i/>
          <w:sz w:val="28"/>
          <w:szCs w:val="28"/>
        </w:rPr>
      </w:pPr>
    </w:p>
    <w:p w:rsidR="00A41B3B" w:rsidRDefault="00A41B3B" w:rsidP="00D95AF2"/>
    <w:sectPr w:rsidR="00A41B3B" w:rsidSect="00623B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C56A7"/>
    <w:multiLevelType w:val="hybridMultilevel"/>
    <w:tmpl w:val="025854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81B2AD8"/>
    <w:multiLevelType w:val="hybridMultilevel"/>
    <w:tmpl w:val="4448FB2C"/>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57C65"/>
    <w:rsid w:val="000419F7"/>
    <w:rsid w:val="00214AFB"/>
    <w:rsid w:val="002E1965"/>
    <w:rsid w:val="003D569E"/>
    <w:rsid w:val="003F1213"/>
    <w:rsid w:val="004553E9"/>
    <w:rsid w:val="004769FC"/>
    <w:rsid w:val="00483A48"/>
    <w:rsid w:val="00505292"/>
    <w:rsid w:val="005D15DD"/>
    <w:rsid w:val="00623B00"/>
    <w:rsid w:val="00627CE4"/>
    <w:rsid w:val="00675B69"/>
    <w:rsid w:val="006F2E0E"/>
    <w:rsid w:val="00757C65"/>
    <w:rsid w:val="00846767"/>
    <w:rsid w:val="009E0632"/>
    <w:rsid w:val="009E4407"/>
    <w:rsid w:val="00A41B3B"/>
    <w:rsid w:val="00AE3E19"/>
    <w:rsid w:val="00AF4F3C"/>
    <w:rsid w:val="00B730E2"/>
    <w:rsid w:val="00B96B28"/>
    <w:rsid w:val="00D95AF2"/>
    <w:rsid w:val="00F756AE"/>
    <w:rsid w:val="00F75972"/>
    <w:rsid w:val="00FD1954"/>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IE" w:eastAsia="en-I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B00"/>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57C6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847</Words>
  <Characters>4832</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Carbery Plastics/Skibbereen and District Car Club Championship Regulations 2013</dc:title>
  <dc:subject/>
  <dc:creator>Faoina</dc:creator>
  <cp:keywords/>
  <dc:description/>
  <cp:lastModifiedBy>User</cp:lastModifiedBy>
  <cp:revision>2</cp:revision>
  <cp:lastPrinted>2013-02-17T13:09:00Z</cp:lastPrinted>
  <dcterms:created xsi:type="dcterms:W3CDTF">2013-07-04T13:32:00Z</dcterms:created>
  <dcterms:modified xsi:type="dcterms:W3CDTF">2013-07-04T13:32:00Z</dcterms:modified>
</cp:coreProperties>
</file>